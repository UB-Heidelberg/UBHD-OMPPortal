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0C58" w:rsidRPr="00CB2C12" w:rsidRDefault="00110C58" w:rsidP="00110C58">
      <w:pPr>
        <w:pStyle w:val="berschrift1"/>
        <w:rPr>
          <w:lang w:val="en-US"/>
        </w:rPr>
      </w:pPr>
      <w:r w:rsidRPr="00CB2C12">
        <w:rPr>
          <w:lang w:val="en-US"/>
        </w:rPr>
        <w:t>B</w:t>
      </w:r>
      <w:r w:rsidR="00CB2C12" w:rsidRPr="00CB2C12">
        <w:rPr>
          <w:lang w:val="en-US"/>
        </w:rPr>
        <w:t>OOK PROPOSAL FORM</w:t>
      </w:r>
    </w:p>
    <w:p w:rsidR="00110C58" w:rsidRPr="00CB2C12" w:rsidRDefault="00110C58" w:rsidP="00110C58">
      <w:pPr>
        <w:pStyle w:val="berschrift1"/>
        <w:rPr>
          <w:b w:val="0"/>
          <w:lang w:val="en-US"/>
        </w:rPr>
      </w:pPr>
      <w:r w:rsidRPr="00CB2C12">
        <w:rPr>
          <w:b w:val="0"/>
          <w:lang w:val="en-US"/>
        </w:rPr>
        <w:t>HEIDELBERG UNIVERSITY PUBLISHING</w:t>
      </w:r>
    </w:p>
    <w:p w:rsidR="00F407EE" w:rsidRPr="00CB2C12" w:rsidRDefault="00F407EE" w:rsidP="00F407EE">
      <w:pPr>
        <w:spacing w:after="0" w:line="240" w:lineRule="auto"/>
        <w:rPr>
          <w:lang w:val="en-US"/>
        </w:rPr>
      </w:pPr>
    </w:p>
    <w:p w:rsidR="00110C58" w:rsidRDefault="00110C58" w:rsidP="00F407EE">
      <w:pPr>
        <w:spacing w:after="0" w:line="240" w:lineRule="auto"/>
      </w:pPr>
      <w:r>
        <w:t>Heidelberg University Publishing</w:t>
      </w:r>
    </w:p>
    <w:p w:rsidR="00110C58" w:rsidRDefault="00110C58" w:rsidP="00F407EE">
      <w:pPr>
        <w:spacing w:after="0" w:line="240" w:lineRule="auto"/>
      </w:pPr>
      <w:r>
        <w:t>Universitätsbibliothek</w:t>
      </w:r>
    </w:p>
    <w:p w:rsidR="00F407EE" w:rsidRDefault="00F407EE" w:rsidP="00F407EE">
      <w:pPr>
        <w:spacing w:after="0" w:line="240" w:lineRule="auto"/>
      </w:pPr>
    </w:p>
    <w:p w:rsidR="00110C58" w:rsidRDefault="00110C58" w:rsidP="00F407EE">
      <w:pPr>
        <w:spacing w:after="0" w:line="240" w:lineRule="auto"/>
      </w:pPr>
      <w:r>
        <w:t>Plöck 107-109</w:t>
      </w:r>
    </w:p>
    <w:p w:rsidR="00110C58" w:rsidRDefault="00110C58" w:rsidP="00F407EE">
      <w:pPr>
        <w:spacing w:after="0" w:line="240" w:lineRule="auto"/>
      </w:pPr>
      <w:r>
        <w:t>69117 Heidelberg</w:t>
      </w:r>
    </w:p>
    <w:p w:rsidR="00F407EE" w:rsidRDefault="00F407EE" w:rsidP="00F407EE">
      <w:pPr>
        <w:spacing w:after="0" w:line="240" w:lineRule="auto"/>
      </w:pPr>
    </w:p>
    <w:p w:rsidR="00110C58" w:rsidRDefault="00CB2C12" w:rsidP="00F407EE">
      <w:pPr>
        <w:spacing w:after="0" w:line="240" w:lineRule="auto"/>
      </w:pPr>
      <w:r>
        <w:t>Phone</w:t>
      </w:r>
      <w:r w:rsidR="00110C58">
        <w:t xml:space="preserve"> +49 6221 54 2569</w:t>
      </w:r>
    </w:p>
    <w:p w:rsidR="00110C58" w:rsidRDefault="00110C58" w:rsidP="00F407EE">
      <w:pPr>
        <w:spacing w:after="0" w:line="240" w:lineRule="auto"/>
      </w:pPr>
      <w:r>
        <w:t>Fax +49 6221 54 2623</w:t>
      </w:r>
    </w:p>
    <w:p w:rsidR="00F407EE" w:rsidRDefault="00F407EE" w:rsidP="00F407EE">
      <w:pPr>
        <w:spacing w:after="0" w:line="240" w:lineRule="auto"/>
      </w:pPr>
    </w:p>
    <w:p w:rsidR="00110C58" w:rsidRDefault="00110C58" w:rsidP="00F407EE">
      <w:pPr>
        <w:spacing w:after="0" w:line="240" w:lineRule="auto"/>
      </w:pPr>
      <w:r>
        <w:t>heiup@ub.uni-heidelberg.de</w:t>
      </w:r>
    </w:p>
    <w:p w:rsidR="00110C58" w:rsidRDefault="00FE6ECB" w:rsidP="00F407EE">
      <w:pPr>
        <w:spacing w:after="0" w:line="240" w:lineRule="auto"/>
      </w:pPr>
      <w:hyperlink r:id="rId8" w:history="1">
        <w:r w:rsidR="00F407EE" w:rsidRPr="00964C45">
          <w:rPr>
            <w:rStyle w:val="Hyperlink"/>
          </w:rPr>
          <w:t>http://heiup.uni-heidelberg.de</w:t>
        </w:r>
      </w:hyperlink>
    </w:p>
    <w:p w:rsidR="00CB2C12" w:rsidRPr="00842EEC" w:rsidRDefault="00CB2C12" w:rsidP="00CB2C12">
      <w:pPr>
        <w:spacing w:before="480" w:after="400"/>
        <w:rPr>
          <w:rFonts w:cs="Arial"/>
          <w:lang w:val="en-US" w:eastAsia="de-DE"/>
        </w:rPr>
      </w:pPr>
      <w:r w:rsidRPr="00104484">
        <w:rPr>
          <w:rFonts w:cs="Arial"/>
          <w:lang w:val="en-US" w:eastAsia="de-DE"/>
        </w:rPr>
        <w:t xml:space="preserve">This </w:t>
      </w:r>
      <w:r>
        <w:rPr>
          <w:rFonts w:cs="Arial"/>
          <w:lang w:val="en-US" w:eastAsia="de-DE"/>
        </w:rPr>
        <w:t xml:space="preserve">form </w:t>
      </w:r>
      <w:r w:rsidRPr="00104484">
        <w:rPr>
          <w:rFonts w:cs="Arial"/>
          <w:lang w:val="en-US" w:eastAsia="de-DE"/>
        </w:rPr>
        <w:t xml:space="preserve">is </w:t>
      </w:r>
      <w:hyperlink r:id="rId9" w:history="1">
        <w:r w:rsidR="00581CF1">
          <w:rPr>
            <w:rStyle w:val="Hyperlink"/>
            <w:rFonts w:cs="Arial"/>
            <w:lang w:val="en-US" w:eastAsia="de-DE"/>
          </w:rPr>
          <w:t>available for download</w:t>
        </w:r>
      </w:hyperlink>
      <w:bookmarkStart w:id="0" w:name="_GoBack"/>
      <w:bookmarkEnd w:id="0"/>
      <w:r>
        <w:rPr>
          <w:rFonts w:cs="Arial"/>
          <w:lang w:val="en-US" w:eastAsia="de-DE"/>
        </w:rPr>
        <w:t>.</w:t>
      </w:r>
    </w:p>
    <w:p w:rsidR="00547B0D" w:rsidRPr="00CB2C12" w:rsidRDefault="00F407EE">
      <w:pPr>
        <w:rPr>
          <w:lang w:val="en-US"/>
        </w:rPr>
        <w:sectPr w:rsidR="00547B0D" w:rsidRPr="00CB2C12" w:rsidSect="00547B0D">
          <w:headerReference w:type="default" r:id="rId10"/>
          <w:headerReference w:type="first" r:id="rId11"/>
          <w:footerReference w:type="first" r:id="rId12"/>
          <w:pgSz w:w="11906" w:h="16838"/>
          <w:pgMar w:top="4536" w:right="1418" w:bottom="1134" w:left="1418" w:header="709" w:footer="709" w:gutter="0"/>
          <w:cols w:space="708"/>
          <w:titlePg/>
          <w:docGrid w:linePitch="360"/>
        </w:sectPr>
      </w:pPr>
      <w:r w:rsidRPr="00CB2C12">
        <w:rPr>
          <w:lang w:val="en-US"/>
        </w:rPr>
        <w:br w:type="page"/>
      </w:r>
    </w:p>
    <w:p w:rsidR="00CB2C12" w:rsidRPr="00CB2C12" w:rsidRDefault="00CB2C12" w:rsidP="00CB2C12">
      <w:pPr>
        <w:spacing w:before="480" w:after="80" w:line="240" w:lineRule="auto"/>
        <w:rPr>
          <w:rStyle w:val="1StyleGuideZchn"/>
          <w:sz w:val="40"/>
          <w:szCs w:val="40"/>
          <w:lang w:val="en-US"/>
        </w:rPr>
      </w:pPr>
      <w:r w:rsidRPr="00CB2C12">
        <w:rPr>
          <w:rStyle w:val="1StyleGuideZchn"/>
          <w:sz w:val="40"/>
          <w:szCs w:val="40"/>
          <w:lang w:val="en-US"/>
        </w:rPr>
        <w:lastRenderedPageBreak/>
        <w:t>Book Proposal</w:t>
      </w:r>
    </w:p>
    <w:p w:rsidR="00CB2C12" w:rsidRPr="00487F83" w:rsidRDefault="00CB2C12" w:rsidP="00CB2C12">
      <w:pPr>
        <w:spacing w:before="480" w:after="80" w:line="240" w:lineRule="auto"/>
        <w:rPr>
          <w:sz w:val="24"/>
          <w:szCs w:val="24"/>
          <w:lang w:val="en"/>
        </w:rPr>
      </w:pPr>
      <w:r w:rsidRPr="00487F83">
        <w:rPr>
          <w:szCs w:val="24"/>
          <w:lang w:val="en"/>
        </w:rPr>
        <w:t>PLEASE INCLUDE THE FOLLOWING DOCUMENTS WITH THIS FORM:</w:t>
      </w:r>
    </w:p>
    <w:p w:rsidR="00CB2C12" w:rsidRPr="00487F83" w:rsidRDefault="00CB2C12" w:rsidP="00CB2C12">
      <w:pPr>
        <w:numPr>
          <w:ilvl w:val="0"/>
          <w:numId w:val="1"/>
        </w:numPr>
        <w:spacing w:after="80" w:line="240" w:lineRule="auto"/>
        <w:jc w:val="both"/>
        <w:rPr>
          <w:szCs w:val="24"/>
          <w:lang w:val="en"/>
        </w:rPr>
      </w:pPr>
      <w:r w:rsidRPr="00487F83">
        <w:rPr>
          <w:szCs w:val="24"/>
          <w:lang w:val="en"/>
        </w:rPr>
        <w:t xml:space="preserve">Draft of your table of contents </w:t>
      </w:r>
    </w:p>
    <w:p w:rsidR="00CB2C12" w:rsidRPr="00487F83" w:rsidRDefault="00CB2C12" w:rsidP="00CB2C12">
      <w:pPr>
        <w:numPr>
          <w:ilvl w:val="0"/>
          <w:numId w:val="1"/>
        </w:numPr>
        <w:spacing w:after="80" w:line="240" w:lineRule="auto"/>
        <w:jc w:val="both"/>
        <w:rPr>
          <w:caps/>
          <w:szCs w:val="24"/>
          <w:lang w:val="en-US"/>
        </w:rPr>
      </w:pPr>
      <w:r w:rsidRPr="00487F83">
        <w:rPr>
          <w:szCs w:val="24"/>
          <w:lang w:val="en-US"/>
        </w:rPr>
        <w:t xml:space="preserve">Project </w:t>
      </w:r>
      <w:r w:rsidRPr="00487F83">
        <w:rPr>
          <w:szCs w:val="24"/>
          <w:lang w:val="en"/>
        </w:rPr>
        <w:t xml:space="preserve">summary (maximum 7 pages) </w:t>
      </w:r>
    </w:p>
    <w:p w:rsidR="00CB2C12" w:rsidRPr="00487F83" w:rsidRDefault="00CB2C12" w:rsidP="00CB2C12">
      <w:pPr>
        <w:numPr>
          <w:ilvl w:val="0"/>
          <w:numId w:val="1"/>
        </w:numPr>
        <w:spacing w:after="80" w:line="240" w:lineRule="auto"/>
        <w:jc w:val="both"/>
        <w:rPr>
          <w:caps/>
          <w:szCs w:val="24"/>
          <w:lang w:val="en-US"/>
        </w:rPr>
      </w:pPr>
      <w:r w:rsidRPr="00487F83">
        <w:rPr>
          <w:szCs w:val="24"/>
          <w:lang w:val="en"/>
        </w:rPr>
        <w:t xml:space="preserve">CV (2 pages) </w:t>
      </w:r>
    </w:p>
    <w:p w:rsidR="00CB2C12" w:rsidRPr="00487F83" w:rsidRDefault="00CB2C12" w:rsidP="00CB2C12">
      <w:pPr>
        <w:numPr>
          <w:ilvl w:val="0"/>
          <w:numId w:val="1"/>
        </w:numPr>
        <w:spacing w:after="80" w:line="240" w:lineRule="auto"/>
        <w:jc w:val="both"/>
        <w:rPr>
          <w:rStyle w:val="1StyleGuideZchn"/>
          <w:b w:val="0"/>
          <w:lang w:val="en-US"/>
        </w:rPr>
      </w:pPr>
      <w:r w:rsidRPr="00487F83">
        <w:rPr>
          <w:szCs w:val="24"/>
          <w:lang w:val="en"/>
        </w:rPr>
        <w:t>Sample chapter, if available (if you have already finished your manuscript, you may include it with the documents described above)</w:t>
      </w:r>
    </w:p>
    <w:p w:rsidR="00110C58" w:rsidRDefault="00110C58" w:rsidP="00110C58"/>
    <w:tbl>
      <w:tblPr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8720"/>
      </w:tblGrid>
      <w:tr w:rsidR="00110C58" w:rsidRPr="00E92DC1" w:rsidTr="00C46CC1">
        <w:trPr>
          <w:trHeight w:val="1312"/>
        </w:trPr>
        <w:tc>
          <w:tcPr>
            <w:tcW w:w="8720" w:type="dxa"/>
            <w:shd w:val="clear" w:color="auto" w:fill="auto"/>
          </w:tcPr>
          <w:p w:rsidR="00110C58" w:rsidRDefault="00CB2C12" w:rsidP="00110C58">
            <w:pPr>
              <w:pStyle w:val="berschrift2"/>
            </w:pPr>
            <w:r>
              <w:t>Title</w:t>
            </w:r>
          </w:p>
          <w:p w:rsidR="00F407EE" w:rsidRPr="00D43135" w:rsidRDefault="00F407EE" w:rsidP="00BB2793"/>
        </w:tc>
      </w:tr>
    </w:tbl>
    <w:p w:rsidR="00110C58" w:rsidRDefault="00110C58" w:rsidP="00110C58"/>
    <w:tbl>
      <w:tblPr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8720"/>
      </w:tblGrid>
      <w:tr w:rsidR="00110C58" w:rsidRPr="00110C58" w:rsidTr="00BB2793">
        <w:trPr>
          <w:trHeight w:val="3742"/>
        </w:trPr>
        <w:tc>
          <w:tcPr>
            <w:tcW w:w="8720" w:type="dxa"/>
            <w:shd w:val="clear" w:color="auto" w:fill="auto"/>
          </w:tcPr>
          <w:p w:rsidR="00110C58" w:rsidRDefault="00110C58" w:rsidP="00CB2C12">
            <w:pPr>
              <w:pStyle w:val="berschrift2"/>
            </w:pPr>
            <w:r>
              <w:t>Aut</w:t>
            </w:r>
            <w:r w:rsidR="00CB2C12">
              <w:t>h</w:t>
            </w:r>
            <w:r>
              <w:t>or</w:t>
            </w:r>
            <w:r w:rsidR="00CB2C12">
              <w:t xml:space="preserve"> or Editor</w:t>
            </w:r>
          </w:p>
          <w:p w:rsidR="00792B7D" w:rsidRPr="00792B7D" w:rsidRDefault="00792B7D" w:rsidP="00792B7D"/>
        </w:tc>
      </w:tr>
    </w:tbl>
    <w:p w:rsidR="00110C58" w:rsidRDefault="00110C58" w:rsidP="00110C58"/>
    <w:tbl>
      <w:tblPr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8720"/>
      </w:tblGrid>
      <w:tr w:rsidR="00110C58" w:rsidRPr="00110C58" w:rsidTr="00792B7D">
        <w:trPr>
          <w:trHeight w:val="1222"/>
        </w:trPr>
        <w:tc>
          <w:tcPr>
            <w:tcW w:w="8720" w:type="dxa"/>
            <w:shd w:val="clear" w:color="auto" w:fill="auto"/>
          </w:tcPr>
          <w:p w:rsidR="00110C58" w:rsidRDefault="00CB2C12" w:rsidP="00CB2C12">
            <w:pPr>
              <w:rPr>
                <w:rStyle w:val="berschrift2Zchn"/>
              </w:rPr>
            </w:pPr>
            <w:r>
              <w:rPr>
                <w:rStyle w:val="berschrift2Zchn"/>
              </w:rPr>
              <w:t>Institution</w:t>
            </w:r>
          </w:p>
          <w:p w:rsidR="00CB2C12" w:rsidRPr="00110C58" w:rsidRDefault="00CB2C12" w:rsidP="00CB2C12">
            <w:pPr>
              <w:rPr>
                <w:rStyle w:val="ListenpunktZchn"/>
                <w:b w:val="0"/>
                <w:caps/>
                <w:sz w:val="20"/>
                <w:szCs w:val="20"/>
                <w:lang w:val="de-DE"/>
              </w:rPr>
            </w:pPr>
          </w:p>
        </w:tc>
      </w:tr>
    </w:tbl>
    <w:p w:rsidR="00792B7D" w:rsidRDefault="00792B7D" w:rsidP="00110C58"/>
    <w:p w:rsidR="00792B7D" w:rsidRDefault="00792B7D" w:rsidP="00110C58"/>
    <w:p w:rsidR="00792B7D" w:rsidRDefault="00792B7D" w:rsidP="00110C58"/>
    <w:p w:rsidR="00792B7D" w:rsidRDefault="00792B7D" w:rsidP="00110C58"/>
    <w:tbl>
      <w:tblPr>
        <w:tblStyle w:val="Tabellenraster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8712"/>
      </w:tblGrid>
      <w:tr w:rsidR="00792B7D" w:rsidRPr="00792B7D" w:rsidTr="00C46CC1">
        <w:trPr>
          <w:trHeight w:val="3068"/>
        </w:trPr>
        <w:tc>
          <w:tcPr>
            <w:tcW w:w="8712" w:type="dxa"/>
          </w:tcPr>
          <w:p w:rsidR="00792B7D" w:rsidRDefault="00792B7D" w:rsidP="00792B7D">
            <w:pPr>
              <w:pStyle w:val="berschrift2"/>
              <w:outlineLvl w:val="1"/>
            </w:pPr>
            <w:r w:rsidRPr="00792B7D">
              <w:lastRenderedPageBreak/>
              <w:t>Brief</w:t>
            </w:r>
            <w:r w:rsidRPr="00C46CC1">
              <w:rPr>
                <w:lang w:val="en-GB"/>
              </w:rPr>
              <w:t xml:space="preserve"> Credentials</w:t>
            </w:r>
          </w:p>
          <w:p w:rsidR="00792B7D" w:rsidRPr="00792B7D" w:rsidRDefault="00792B7D" w:rsidP="00792B7D"/>
        </w:tc>
      </w:tr>
    </w:tbl>
    <w:p w:rsidR="00792B7D" w:rsidRDefault="00792B7D" w:rsidP="00110C58"/>
    <w:tbl>
      <w:tblPr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8721"/>
      </w:tblGrid>
      <w:tr w:rsidR="00110C58" w:rsidRPr="00F407EE" w:rsidTr="00F407EE">
        <w:trPr>
          <w:trHeight w:val="7159"/>
        </w:trPr>
        <w:tc>
          <w:tcPr>
            <w:tcW w:w="8721" w:type="dxa"/>
            <w:shd w:val="clear" w:color="auto" w:fill="auto"/>
          </w:tcPr>
          <w:p w:rsidR="00F407EE" w:rsidRPr="00DC45FB" w:rsidRDefault="00DC45FB" w:rsidP="00F407EE">
            <w:pPr>
              <w:pStyle w:val="berschrift2"/>
              <w:rPr>
                <w:lang w:val="en-US"/>
              </w:rPr>
            </w:pPr>
            <w:r w:rsidRPr="00DC45FB">
              <w:rPr>
                <w:lang w:val="en-US"/>
              </w:rPr>
              <w:t>Contac</w:t>
            </w:r>
            <w:r w:rsidR="00F407EE" w:rsidRPr="00DC45FB">
              <w:rPr>
                <w:lang w:val="en-US"/>
              </w:rPr>
              <w:t>t</w:t>
            </w:r>
            <w:r w:rsidRPr="00DC45FB">
              <w:rPr>
                <w:lang w:val="en-US"/>
              </w:rPr>
              <w:t xml:space="preserve"> I</w:t>
            </w:r>
            <w:r w:rsidR="00F407EE" w:rsidRPr="00DC45FB">
              <w:rPr>
                <w:lang w:val="en-US"/>
              </w:rPr>
              <w:t>nformation</w:t>
            </w:r>
          </w:p>
          <w:p w:rsidR="00F407EE" w:rsidRPr="00DC45FB" w:rsidRDefault="00F407EE" w:rsidP="00110C58">
            <w:pPr>
              <w:rPr>
                <w:lang w:val="en-US"/>
              </w:rPr>
            </w:pPr>
          </w:p>
          <w:p w:rsidR="00110C58" w:rsidRPr="00A46C23" w:rsidRDefault="00DC45FB" w:rsidP="00110C58">
            <w:pPr>
              <w:rPr>
                <w:rStyle w:val="ListenpunktZchn"/>
                <w:b w:val="0"/>
                <w:iCs/>
                <w:sz w:val="20"/>
                <w:szCs w:val="20"/>
                <w:lang w:val="en-US"/>
              </w:rPr>
            </w:pPr>
            <w:r w:rsidRPr="00A46C23">
              <w:rPr>
                <w:rStyle w:val="ListenpunktZchn"/>
                <w:b w:val="0"/>
                <w:iCs/>
                <w:sz w:val="20"/>
                <w:szCs w:val="20"/>
                <w:lang w:val="en-US"/>
              </w:rPr>
              <w:t>Last Name</w:t>
            </w:r>
            <w:r w:rsidR="00A46C23" w:rsidRPr="00A46C23">
              <w:rPr>
                <w:rStyle w:val="ListenpunktZchn"/>
                <w:b w:val="0"/>
                <w:iCs/>
                <w:sz w:val="20"/>
                <w:szCs w:val="20"/>
                <w:lang w:val="en-US"/>
              </w:rPr>
              <w:t>, First Name</w:t>
            </w:r>
          </w:p>
          <w:p w:rsidR="00110C58" w:rsidRPr="00DC45FB" w:rsidRDefault="00DC45FB" w:rsidP="00DC45FB">
            <w:pPr>
              <w:tabs>
                <w:tab w:val="right" w:leader="underscore" w:pos="2268"/>
                <w:tab w:val="right" w:pos="3119"/>
                <w:tab w:val="left" w:pos="4558"/>
                <w:tab w:val="right" w:leader="underscore" w:pos="8504"/>
              </w:tabs>
              <w:spacing w:after="160" w:line="240" w:lineRule="auto"/>
              <w:rPr>
                <w:rStyle w:val="ListenpunktZchn"/>
                <w:b w:val="0"/>
                <w:sz w:val="20"/>
                <w:szCs w:val="20"/>
                <w:lang w:val="en-US"/>
              </w:rPr>
            </w:pPr>
            <w:r w:rsidRPr="00DC45FB">
              <w:rPr>
                <w:rStyle w:val="ListenpunktZchn"/>
                <w:b w:val="0"/>
                <w:sz w:val="20"/>
                <w:szCs w:val="20"/>
                <w:lang w:val="en-US"/>
              </w:rPr>
              <w:t>__________________________</w:t>
            </w:r>
            <w:r>
              <w:rPr>
                <w:rStyle w:val="ListenpunktZchn"/>
                <w:b w:val="0"/>
                <w:sz w:val="20"/>
                <w:szCs w:val="20"/>
                <w:lang w:val="en-US"/>
              </w:rPr>
              <w:t>_________________________________________________</w:t>
            </w:r>
          </w:p>
          <w:p w:rsidR="00F407EE" w:rsidRPr="00DC45FB" w:rsidRDefault="00F407EE" w:rsidP="00110C58">
            <w:pPr>
              <w:rPr>
                <w:rStyle w:val="ListenpunktZchn"/>
                <w:b w:val="0"/>
                <w:caps/>
                <w:sz w:val="20"/>
                <w:szCs w:val="20"/>
                <w:lang w:val="en-US"/>
              </w:rPr>
            </w:pPr>
          </w:p>
          <w:p w:rsidR="00110C58" w:rsidRPr="00110C58" w:rsidRDefault="00110C58" w:rsidP="00110C58">
            <w:pPr>
              <w:rPr>
                <w:rStyle w:val="ListenpunktZchn"/>
                <w:b w:val="0"/>
                <w:caps/>
                <w:sz w:val="20"/>
                <w:szCs w:val="20"/>
                <w:lang w:val="de-DE"/>
              </w:rPr>
            </w:pPr>
            <w:r w:rsidRPr="00110C58">
              <w:rPr>
                <w:rStyle w:val="ListenpunktZchn"/>
                <w:b w:val="0"/>
                <w:sz w:val="20"/>
                <w:szCs w:val="20"/>
                <w:lang w:val="de-DE"/>
              </w:rPr>
              <w:t>Institution</w:t>
            </w:r>
          </w:p>
          <w:p w:rsidR="00F407EE" w:rsidRPr="00F407EE" w:rsidRDefault="00F407EE" w:rsidP="00F407EE">
            <w:pPr>
              <w:tabs>
                <w:tab w:val="right" w:leader="underscore" w:pos="8505"/>
              </w:tabs>
              <w:spacing w:after="160" w:line="240" w:lineRule="auto"/>
              <w:rPr>
                <w:rStyle w:val="ListenpunktZchn"/>
                <w:b w:val="0"/>
                <w:sz w:val="20"/>
                <w:szCs w:val="20"/>
                <w:lang w:val="de-DE"/>
              </w:rPr>
            </w:pPr>
            <w:r w:rsidRPr="00F407EE">
              <w:rPr>
                <w:rStyle w:val="ListenpunktZchn"/>
                <w:b w:val="0"/>
                <w:sz w:val="20"/>
                <w:szCs w:val="20"/>
                <w:lang w:val="de-DE"/>
              </w:rPr>
              <w:tab/>
            </w:r>
          </w:p>
          <w:p w:rsidR="00F407EE" w:rsidRDefault="00F407EE" w:rsidP="00110C58">
            <w:pPr>
              <w:rPr>
                <w:rStyle w:val="ListenpunktZchn"/>
                <w:b w:val="0"/>
                <w:caps/>
                <w:sz w:val="20"/>
                <w:szCs w:val="20"/>
                <w:lang w:val="de-DE"/>
              </w:rPr>
            </w:pPr>
          </w:p>
          <w:p w:rsidR="00110C58" w:rsidRPr="00792B7D" w:rsidRDefault="00E6427A" w:rsidP="00DC45FB">
            <w:pPr>
              <w:rPr>
                <w:lang w:val="en-US"/>
              </w:rPr>
            </w:pPr>
            <w:r w:rsidRPr="00792B7D">
              <w:rPr>
                <w:rStyle w:val="ListenpunktZchn"/>
                <w:b w:val="0"/>
                <w:sz w:val="20"/>
                <w:szCs w:val="20"/>
                <w:lang w:val="en-US"/>
              </w:rPr>
              <w:t>Mailing Address</w:t>
            </w:r>
          </w:p>
          <w:p w:rsidR="00F407EE" w:rsidRPr="00792B7D" w:rsidRDefault="00F407EE" w:rsidP="00F407EE">
            <w:pPr>
              <w:tabs>
                <w:tab w:val="right" w:leader="underscore" w:pos="8505"/>
              </w:tabs>
              <w:spacing w:after="160" w:line="240" w:lineRule="auto"/>
              <w:rPr>
                <w:rStyle w:val="ListenpunktZchn"/>
                <w:b w:val="0"/>
                <w:sz w:val="20"/>
                <w:szCs w:val="20"/>
                <w:lang w:val="en-US"/>
              </w:rPr>
            </w:pPr>
            <w:r w:rsidRPr="00792B7D">
              <w:rPr>
                <w:rStyle w:val="ListenpunktZchn"/>
                <w:b w:val="0"/>
                <w:sz w:val="20"/>
                <w:szCs w:val="20"/>
                <w:lang w:val="en-US"/>
              </w:rPr>
              <w:tab/>
            </w:r>
          </w:p>
          <w:p w:rsidR="00F407EE" w:rsidRPr="00792B7D" w:rsidRDefault="00F407EE" w:rsidP="00110C58">
            <w:pPr>
              <w:rPr>
                <w:rStyle w:val="berschrift7Zchn"/>
                <w:rFonts w:ascii="Arial" w:hAnsi="Arial" w:cs="Arial"/>
                <w:i w:val="0"/>
                <w:lang w:val="en-US"/>
              </w:rPr>
            </w:pPr>
          </w:p>
          <w:p w:rsidR="00110C58" w:rsidRPr="00DC45FB" w:rsidRDefault="00DC45FB" w:rsidP="00110C58">
            <w:pPr>
              <w:rPr>
                <w:rStyle w:val="berschrift7Zchn"/>
                <w:rFonts w:ascii="Arial" w:hAnsi="Arial" w:cs="Arial"/>
                <w:i w:val="0"/>
                <w:lang w:val="en-US"/>
              </w:rPr>
            </w:pPr>
            <w:r w:rsidRPr="00792B7D">
              <w:rPr>
                <w:rStyle w:val="ListenpunktZchn"/>
                <w:b w:val="0"/>
                <w:iCs/>
                <w:sz w:val="20"/>
                <w:szCs w:val="20"/>
                <w:lang w:val="en-US"/>
              </w:rPr>
              <w:t>Zip Code</w:t>
            </w:r>
            <w:r w:rsidR="00110C58" w:rsidRPr="00792B7D">
              <w:rPr>
                <w:rStyle w:val="ListenpunktZchn"/>
                <w:b w:val="0"/>
                <w:iCs/>
                <w:sz w:val="20"/>
                <w:szCs w:val="20"/>
                <w:lang w:val="en-US"/>
              </w:rPr>
              <w:t xml:space="preserve">, </w:t>
            </w:r>
            <w:r w:rsidRPr="00792B7D">
              <w:rPr>
                <w:rStyle w:val="ListenpunktZchn"/>
                <w:b w:val="0"/>
                <w:iCs/>
                <w:sz w:val="20"/>
                <w:szCs w:val="20"/>
                <w:lang w:val="en-US"/>
              </w:rPr>
              <w:t>Postal Code</w:t>
            </w:r>
            <w:r w:rsidR="00110C58" w:rsidRPr="00DC45FB">
              <w:rPr>
                <w:rFonts w:cs="Arial"/>
                <w:i/>
                <w:lang w:val="en-US"/>
              </w:rPr>
              <w:tab/>
            </w:r>
            <w:r w:rsidR="00110C58" w:rsidRPr="00DC45FB">
              <w:rPr>
                <w:rFonts w:cs="Arial"/>
                <w:lang w:val="en-US"/>
              </w:rPr>
              <w:tab/>
            </w:r>
            <w:r w:rsidR="00F407EE" w:rsidRPr="00DC45FB">
              <w:rPr>
                <w:rStyle w:val="ListenpunktZchn"/>
                <w:b w:val="0"/>
                <w:sz w:val="20"/>
                <w:szCs w:val="20"/>
                <w:lang w:val="en-US"/>
              </w:rPr>
              <w:tab/>
            </w:r>
            <w:r w:rsidR="00F407EE" w:rsidRPr="00DC45FB">
              <w:rPr>
                <w:rStyle w:val="ListenpunktZchn"/>
                <w:b w:val="0"/>
                <w:sz w:val="20"/>
                <w:szCs w:val="20"/>
                <w:lang w:val="en-US"/>
              </w:rPr>
              <w:tab/>
            </w:r>
            <w:r w:rsidRPr="00DC45FB">
              <w:rPr>
                <w:rStyle w:val="ListenpunktZchn"/>
                <w:b w:val="0"/>
                <w:sz w:val="20"/>
                <w:szCs w:val="20"/>
                <w:lang w:val="en-US"/>
              </w:rPr>
              <w:t xml:space="preserve"> </w:t>
            </w:r>
            <w:r w:rsidR="00792B7D">
              <w:rPr>
                <w:rStyle w:val="ListenpunktZchn"/>
                <w:b w:val="0"/>
                <w:sz w:val="20"/>
                <w:szCs w:val="20"/>
                <w:lang w:val="en-US"/>
              </w:rPr>
              <w:t xml:space="preserve">              </w:t>
            </w:r>
            <w:r w:rsidRPr="00DC45FB">
              <w:rPr>
                <w:rStyle w:val="ListenpunktZchn"/>
                <w:b w:val="0"/>
                <w:sz w:val="20"/>
                <w:szCs w:val="20"/>
                <w:lang w:val="en-US"/>
              </w:rPr>
              <w:t>Country</w:t>
            </w:r>
          </w:p>
          <w:p w:rsidR="00F407EE" w:rsidRPr="00DC45FB" w:rsidRDefault="00F407EE" w:rsidP="00F407EE">
            <w:pPr>
              <w:tabs>
                <w:tab w:val="right" w:leader="underscore" w:pos="4536"/>
                <w:tab w:val="left" w:pos="5103"/>
                <w:tab w:val="right" w:leader="underscore" w:pos="8505"/>
              </w:tabs>
              <w:spacing w:before="200" w:after="160" w:line="240" w:lineRule="auto"/>
              <w:rPr>
                <w:rStyle w:val="ListenpunktZchn"/>
                <w:b w:val="0"/>
                <w:sz w:val="20"/>
                <w:szCs w:val="20"/>
                <w:lang w:val="en-US"/>
              </w:rPr>
            </w:pPr>
            <w:r w:rsidRPr="00DC45FB">
              <w:rPr>
                <w:rStyle w:val="ListenpunktZchn"/>
                <w:b w:val="0"/>
                <w:sz w:val="20"/>
                <w:szCs w:val="20"/>
                <w:lang w:val="en-US"/>
              </w:rPr>
              <w:tab/>
            </w:r>
            <w:r w:rsidRPr="00DC45FB">
              <w:rPr>
                <w:rStyle w:val="ListenpunktZchn"/>
                <w:b w:val="0"/>
                <w:sz w:val="20"/>
                <w:szCs w:val="20"/>
                <w:lang w:val="en-US"/>
              </w:rPr>
              <w:tab/>
            </w:r>
            <w:r w:rsidRPr="00DC45FB">
              <w:rPr>
                <w:rStyle w:val="ListenpunktZchn"/>
                <w:b w:val="0"/>
                <w:sz w:val="20"/>
                <w:szCs w:val="20"/>
                <w:lang w:val="en-US"/>
              </w:rPr>
              <w:tab/>
            </w:r>
          </w:p>
          <w:p w:rsidR="00F407EE" w:rsidRPr="00DC45FB" w:rsidRDefault="00F407EE" w:rsidP="00110C58">
            <w:pPr>
              <w:rPr>
                <w:rStyle w:val="ListenpunktZchn"/>
                <w:b w:val="0"/>
                <w:caps/>
                <w:sz w:val="20"/>
                <w:szCs w:val="20"/>
                <w:lang w:val="en-US"/>
              </w:rPr>
            </w:pPr>
          </w:p>
          <w:p w:rsidR="00110C58" w:rsidRPr="00DC45FB" w:rsidRDefault="00DC45FB" w:rsidP="00110C58">
            <w:pPr>
              <w:rPr>
                <w:b/>
                <w:lang w:val="en-US"/>
              </w:rPr>
            </w:pPr>
            <w:r w:rsidRPr="00DC45FB">
              <w:rPr>
                <w:rStyle w:val="ListenpunktZchn"/>
                <w:b w:val="0"/>
                <w:sz w:val="20"/>
                <w:szCs w:val="20"/>
                <w:lang w:val="en-US"/>
              </w:rPr>
              <w:t>Em</w:t>
            </w:r>
            <w:r w:rsidR="00110C58" w:rsidRPr="00DC45FB">
              <w:rPr>
                <w:rStyle w:val="ListenpunktZchn"/>
                <w:b w:val="0"/>
                <w:sz w:val="20"/>
                <w:szCs w:val="20"/>
                <w:lang w:val="en-US"/>
              </w:rPr>
              <w:t>ail</w:t>
            </w:r>
            <w:r w:rsidR="00110C58" w:rsidRPr="00DC45FB">
              <w:rPr>
                <w:b/>
                <w:lang w:val="en-US"/>
              </w:rPr>
              <w:t xml:space="preserve"> </w:t>
            </w:r>
          </w:p>
          <w:p w:rsidR="00F407EE" w:rsidRPr="00DC45FB" w:rsidRDefault="00F407EE" w:rsidP="00F407EE">
            <w:pPr>
              <w:tabs>
                <w:tab w:val="right" w:leader="underscore" w:pos="8505"/>
              </w:tabs>
              <w:spacing w:after="160" w:line="240" w:lineRule="auto"/>
              <w:rPr>
                <w:rStyle w:val="ListenpunktZchn"/>
                <w:b w:val="0"/>
                <w:sz w:val="20"/>
                <w:szCs w:val="20"/>
                <w:lang w:val="en-US"/>
              </w:rPr>
            </w:pPr>
            <w:r w:rsidRPr="00DC45FB">
              <w:rPr>
                <w:rStyle w:val="ListenpunktZchn"/>
                <w:b w:val="0"/>
                <w:sz w:val="20"/>
                <w:szCs w:val="20"/>
                <w:lang w:val="en-US"/>
              </w:rPr>
              <w:tab/>
            </w:r>
          </w:p>
          <w:p w:rsidR="00F407EE" w:rsidRPr="00DC45FB" w:rsidRDefault="00F407EE" w:rsidP="00110C58">
            <w:pPr>
              <w:rPr>
                <w:rStyle w:val="ListenpunktZchn"/>
                <w:b w:val="0"/>
                <w:caps/>
                <w:sz w:val="20"/>
                <w:szCs w:val="20"/>
                <w:lang w:val="en-US"/>
              </w:rPr>
            </w:pPr>
          </w:p>
          <w:p w:rsidR="00110C58" w:rsidRPr="00DC45FB" w:rsidRDefault="00DC45FB" w:rsidP="00110C58">
            <w:pPr>
              <w:rPr>
                <w:b/>
                <w:lang w:val="en-US"/>
              </w:rPr>
            </w:pPr>
            <w:r w:rsidRPr="00DC45FB">
              <w:rPr>
                <w:rStyle w:val="ListenpunktZchn"/>
                <w:b w:val="0"/>
                <w:sz w:val="20"/>
                <w:szCs w:val="20"/>
                <w:lang w:val="en-US"/>
              </w:rPr>
              <w:t>Phone number</w:t>
            </w:r>
          </w:p>
          <w:p w:rsidR="00110C58" w:rsidRPr="00D43135" w:rsidRDefault="00110C58" w:rsidP="00110C58">
            <w:r w:rsidRPr="00F407EE">
              <w:rPr>
                <w:rStyle w:val="ListenpunktZchn"/>
                <w:b w:val="0"/>
                <w:sz w:val="20"/>
                <w:szCs w:val="20"/>
                <w:lang w:val="de-DE"/>
              </w:rPr>
              <w:t>_______________________________________</w:t>
            </w:r>
          </w:p>
        </w:tc>
      </w:tr>
    </w:tbl>
    <w:p w:rsidR="00110C58" w:rsidRDefault="00110C58" w:rsidP="00110C58"/>
    <w:tbl>
      <w:tblPr>
        <w:tblW w:w="0" w:type="auto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8720"/>
      </w:tblGrid>
      <w:tr w:rsidR="00C46CC1" w:rsidRPr="00C46CC1" w:rsidTr="00C46CC1">
        <w:trPr>
          <w:trHeight w:val="3543"/>
        </w:trPr>
        <w:tc>
          <w:tcPr>
            <w:tcW w:w="8720" w:type="dxa"/>
            <w:shd w:val="clear" w:color="auto" w:fill="auto"/>
          </w:tcPr>
          <w:p w:rsidR="00C46CC1" w:rsidRPr="00C46CC1" w:rsidRDefault="00C46CC1" w:rsidP="00C46CC1">
            <w:pPr>
              <w:rPr>
                <w:b/>
                <w:bCs/>
                <w:sz w:val="28"/>
                <w:szCs w:val="28"/>
                <w:lang w:val="en-US"/>
              </w:rPr>
            </w:pPr>
            <w:r w:rsidRPr="00C46CC1">
              <w:rPr>
                <w:b/>
                <w:bCs/>
                <w:sz w:val="28"/>
                <w:szCs w:val="28"/>
                <w:lang w:val="en-US"/>
              </w:rPr>
              <w:lastRenderedPageBreak/>
              <w:t>Authors (Edited Volume)</w:t>
            </w:r>
          </w:p>
        </w:tc>
      </w:tr>
    </w:tbl>
    <w:p w:rsidR="00C46CC1" w:rsidRPr="00C46CC1" w:rsidRDefault="00C46CC1" w:rsidP="00110C58">
      <w:pPr>
        <w:rPr>
          <w:lang w:val="en-US"/>
        </w:rPr>
      </w:pPr>
    </w:p>
    <w:tbl>
      <w:tblPr>
        <w:tblW w:w="0" w:type="auto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8720"/>
      </w:tblGrid>
      <w:tr w:rsidR="00110C58" w:rsidRPr="00792B7D" w:rsidTr="00A46C23">
        <w:trPr>
          <w:trHeight w:val="9823"/>
        </w:trPr>
        <w:tc>
          <w:tcPr>
            <w:tcW w:w="8720" w:type="dxa"/>
            <w:shd w:val="clear" w:color="auto" w:fill="auto"/>
          </w:tcPr>
          <w:p w:rsidR="00110C58" w:rsidRPr="00792B7D" w:rsidRDefault="00E6427A" w:rsidP="00F407EE">
            <w:pPr>
              <w:pStyle w:val="berschrift2"/>
              <w:rPr>
                <w:lang w:val="en-US"/>
              </w:rPr>
            </w:pPr>
            <w:r w:rsidRPr="00792B7D">
              <w:rPr>
                <w:lang w:val="en-US"/>
              </w:rPr>
              <w:t>Book Details</w:t>
            </w:r>
          </w:p>
          <w:p w:rsidR="00F407EE" w:rsidRPr="00792B7D" w:rsidRDefault="00F407EE" w:rsidP="00F407EE">
            <w:pPr>
              <w:rPr>
                <w:rStyle w:val="ListenpunktZchn"/>
                <w:b w:val="0"/>
                <w:caps/>
                <w:sz w:val="20"/>
                <w:szCs w:val="20"/>
                <w:lang w:val="en-US"/>
              </w:rPr>
            </w:pPr>
          </w:p>
          <w:p w:rsidR="00F407EE" w:rsidRPr="00792B7D" w:rsidRDefault="00E6427A" w:rsidP="00F407EE">
            <w:pPr>
              <w:rPr>
                <w:rStyle w:val="ListenpunktZchn"/>
                <w:b w:val="0"/>
                <w:caps/>
                <w:sz w:val="20"/>
                <w:szCs w:val="20"/>
                <w:lang w:val="en-US"/>
              </w:rPr>
            </w:pPr>
            <w:r w:rsidRPr="00792B7D">
              <w:rPr>
                <w:rStyle w:val="ListenpunktZchn"/>
                <w:b w:val="0"/>
                <w:sz w:val="20"/>
                <w:szCs w:val="20"/>
                <w:lang w:val="en-US"/>
              </w:rPr>
              <w:t>Language(s)  __</w:t>
            </w:r>
            <w:r w:rsidR="00110C58" w:rsidRPr="00792B7D">
              <w:rPr>
                <w:rStyle w:val="ListenpunktZchn"/>
                <w:b w:val="0"/>
                <w:sz w:val="20"/>
                <w:szCs w:val="20"/>
                <w:lang w:val="en-US"/>
              </w:rPr>
              <w:t>__________________________________________________________</w:t>
            </w:r>
            <w:r w:rsidR="00F407EE" w:rsidRPr="00792B7D">
              <w:rPr>
                <w:rStyle w:val="ListenpunktZchn"/>
                <w:b w:val="0"/>
                <w:sz w:val="20"/>
                <w:szCs w:val="20"/>
                <w:lang w:val="en-US"/>
              </w:rPr>
              <w:t>___</w:t>
            </w:r>
          </w:p>
          <w:p w:rsidR="00F407EE" w:rsidRPr="00792B7D" w:rsidRDefault="00792B7D" w:rsidP="00F407EE">
            <w:pPr>
              <w:rPr>
                <w:rStyle w:val="ListenpunktZchn"/>
                <w:b w:val="0"/>
                <w:caps/>
                <w:sz w:val="20"/>
                <w:szCs w:val="20"/>
                <w:lang w:val="en-US"/>
              </w:rPr>
            </w:pPr>
            <w:r w:rsidRPr="00792B7D">
              <w:rPr>
                <w:rStyle w:val="ListenpunktZchn"/>
                <w:b w:val="0"/>
                <w:sz w:val="20"/>
                <w:szCs w:val="20"/>
                <w:lang w:val="en-US"/>
              </w:rPr>
              <w:t xml:space="preserve">Estimated date of delivery </w:t>
            </w:r>
            <w:r w:rsidR="00110C58" w:rsidRPr="00792B7D">
              <w:rPr>
                <w:rStyle w:val="ListenpunktZchn"/>
                <w:b w:val="0"/>
                <w:sz w:val="20"/>
                <w:szCs w:val="20"/>
                <w:lang w:val="en-US"/>
              </w:rPr>
              <w:t>:______________________________________</w:t>
            </w:r>
          </w:p>
          <w:p w:rsidR="00110C58" w:rsidRPr="00792B7D" w:rsidRDefault="00792B7D" w:rsidP="00F407EE">
            <w:pPr>
              <w:rPr>
                <w:rStyle w:val="ListenpunktZchn"/>
                <w:b w:val="0"/>
                <w:caps/>
                <w:sz w:val="20"/>
                <w:szCs w:val="20"/>
                <w:lang w:val="en-US"/>
              </w:rPr>
            </w:pPr>
            <w:r w:rsidRPr="00792B7D">
              <w:rPr>
                <w:rStyle w:val="ListenpunktZchn"/>
                <w:b w:val="0"/>
                <w:sz w:val="20"/>
                <w:szCs w:val="20"/>
                <w:lang w:val="en-US"/>
              </w:rPr>
              <w:t xml:space="preserve">Estimated Length </w:t>
            </w:r>
            <w:r w:rsidR="00110C58" w:rsidRPr="00792B7D">
              <w:rPr>
                <w:rStyle w:val="ListenpunktZchn"/>
                <w:b w:val="0"/>
                <w:sz w:val="20"/>
                <w:szCs w:val="20"/>
                <w:lang w:val="en-US"/>
              </w:rPr>
              <w:t xml:space="preserve">(in </w:t>
            </w:r>
            <w:r w:rsidRPr="00792B7D">
              <w:rPr>
                <w:rStyle w:val="ListenpunktZchn"/>
                <w:b w:val="0"/>
                <w:sz w:val="20"/>
                <w:szCs w:val="20"/>
                <w:lang w:val="en-US"/>
              </w:rPr>
              <w:t>pages</w:t>
            </w:r>
            <w:r w:rsidR="00110C58" w:rsidRPr="00792B7D">
              <w:rPr>
                <w:rStyle w:val="ListenpunktZchn"/>
                <w:b w:val="0"/>
                <w:sz w:val="20"/>
                <w:szCs w:val="20"/>
                <w:lang w:val="en-US"/>
              </w:rPr>
              <w:t>): ___________________________________________</w:t>
            </w:r>
            <w:r w:rsidR="00F407EE" w:rsidRPr="00792B7D">
              <w:rPr>
                <w:rStyle w:val="ListenpunktZchn"/>
                <w:b w:val="0"/>
                <w:sz w:val="20"/>
                <w:szCs w:val="20"/>
                <w:lang w:val="en-US"/>
              </w:rPr>
              <w:t>____</w:t>
            </w:r>
          </w:p>
          <w:p w:rsidR="00110C58" w:rsidRPr="00792B7D" w:rsidRDefault="00110C58" w:rsidP="00F407EE">
            <w:pPr>
              <w:rPr>
                <w:lang w:val="en-US"/>
              </w:rPr>
            </w:pPr>
          </w:p>
          <w:p w:rsidR="00110C58" w:rsidRPr="00792B7D" w:rsidRDefault="00792B7D" w:rsidP="00F407EE">
            <w:pPr>
              <w:rPr>
                <w:lang w:val="en-US"/>
              </w:rPr>
            </w:pPr>
            <w:r w:rsidRPr="00792B7D">
              <w:rPr>
                <w:lang w:val="en-US"/>
              </w:rPr>
              <w:t xml:space="preserve">Short Description </w:t>
            </w:r>
            <w:r w:rsidR="00F407EE" w:rsidRPr="00792B7D">
              <w:rPr>
                <w:lang w:val="en-US"/>
              </w:rPr>
              <w:t>(</w:t>
            </w:r>
            <w:r>
              <w:rPr>
                <w:lang w:val="en-US"/>
              </w:rPr>
              <w:t xml:space="preserve">no more than </w:t>
            </w:r>
            <w:r w:rsidR="00F407EE" w:rsidRPr="00792B7D">
              <w:rPr>
                <w:lang w:val="en-US"/>
              </w:rPr>
              <w:t xml:space="preserve">300 </w:t>
            </w:r>
            <w:r>
              <w:rPr>
                <w:lang w:val="en-US"/>
              </w:rPr>
              <w:t>words</w:t>
            </w:r>
            <w:r w:rsidR="00F407EE" w:rsidRPr="00792B7D">
              <w:rPr>
                <w:lang w:val="en-US"/>
              </w:rPr>
              <w:t>)</w:t>
            </w:r>
          </w:p>
          <w:p w:rsidR="00110C58" w:rsidRPr="00792B7D" w:rsidRDefault="00110C58" w:rsidP="00C46CC1">
            <w:pPr>
              <w:rPr>
                <w:rStyle w:val="ListenpunktZchn"/>
                <w:b w:val="0"/>
                <w:caps/>
                <w:szCs w:val="24"/>
                <w:lang w:val="en-US"/>
              </w:rPr>
            </w:pPr>
          </w:p>
        </w:tc>
      </w:tr>
    </w:tbl>
    <w:p w:rsidR="005845D0" w:rsidRPr="00792B7D" w:rsidRDefault="005845D0">
      <w:pPr>
        <w:rPr>
          <w:lang w:val="en-US"/>
        </w:rPr>
      </w:pPr>
    </w:p>
    <w:sectPr w:rsidR="005845D0" w:rsidRPr="00792B7D" w:rsidSect="00547B0D">
      <w:headerReference w:type="first" r:id="rId13"/>
      <w:type w:val="continuous"/>
      <w:pgSz w:w="11906" w:h="16838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6ECB" w:rsidRDefault="00FE6ECB" w:rsidP="00066F37">
      <w:pPr>
        <w:spacing w:after="0" w:line="240" w:lineRule="auto"/>
      </w:pPr>
      <w:r>
        <w:separator/>
      </w:r>
    </w:p>
  </w:endnote>
  <w:endnote w:type="continuationSeparator" w:id="0">
    <w:p w:rsidR="00FE6ECB" w:rsidRDefault="00FE6ECB" w:rsidP="00066F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81344019"/>
      <w:docPartObj>
        <w:docPartGallery w:val="Page Numbers (Bottom of Page)"/>
        <w:docPartUnique/>
      </w:docPartObj>
    </w:sdtPr>
    <w:sdtEndPr/>
    <w:sdtContent>
      <w:p w:rsidR="00234839" w:rsidRDefault="00234839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81CF1">
          <w:rPr>
            <w:noProof/>
          </w:rPr>
          <w:t>2</w:t>
        </w:r>
        <w:r>
          <w:fldChar w:fldCharType="end"/>
        </w:r>
      </w:p>
    </w:sdtContent>
  </w:sdt>
  <w:p w:rsidR="00234839" w:rsidRDefault="00234839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6ECB" w:rsidRDefault="00FE6ECB" w:rsidP="00066F37">
      <w:pPr>
        <w:spacing w:after="0" w:line="240" w:lineRule="auto"/>
      </w:pPr>
      <w:r>
        <w:separator/>
      </w:r>
    </w:p>
  </w:footnote>
  <w:footnote w:type="continuationSeparator" w:id="0">
    <w:p w:rsidR="00FE6ECB" w:rsidRDefault="00FE6ECB" w:rsidP="00066F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6F37" w:rsidRPr="00792B7D" w:rsidRDefault="00066F37" w:rsidP="00066F37">
    <w:pPr>
      <w:pStyle w:val="Kopfzeile"/>
      <w:tabs>
        <w:tab w:val="right" w:pos="7938"/>
      </w:tabs>
      <w:rPr>
        <w:sz w:val="18"/>
        <w:szCs w:val="18"/>
        <w:lang w:val="en-US"/>
      </w:rPr>
    </w:pPr>
    <w:r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7214668" wp14:editId="4296D527">
              <wp:simplePos x="0" y="0"/>
              <wp:positionH relativeFrom="column">
                <wp:posOffset>5080</wp:posOffset>
              </wp:positionH>
              <wp:positionV relativeFrom="paragraph">
                <wp:posOffset>137160</wp:posOffset>
              </wp:positionV>
              <wp:extent cx="5400040" cy="0"/>
              <wp:effectExtent l="5080" t="13335" r="5080" b="5715"/>
              <wp:wrapNone/>
              <wp:docPr id="3" name="Gerade Verbindung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40004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prstDash val="sysDot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0B5E492" id="Gerade Verbindung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from=".4pt,10.8pt" to="425.6pt,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" strokeweight=".5pt">
              <v:stroke dashstyle="1 1"/>
            </v:line>
          </w:pict>
        </mc:Fallback>
      </mc:AlternateContent>
    </w:r>
    <w:r>
      <w:rPr>
        <w:b/>
        <w:sz w:val="18"/>
        <w:szCs w:val="18"/>
        <w:lang w:val="en-US"/>
      </w:rPr>
      <w:t>B</w:t>
    </w:r>
    <w:r w:rsidR="00792B7D">
      <w:rPr>
        <w:b/>
        <w:sz w:val="18"/>
        <w:szCs w:val="18"/>
        <w:lang w:val="en-US"/>
      </w:rPr>
      <w:t>OOK PROPOSAL</w:t>
    </w:r>
    <w:r>
      <w:rPr>
        <w:b/>
        <w:sz w:val="18"/>
        <w:szCs w:val="18"/>
        <w:lang w:val="en-US"/>
      </w:rPr>
      <w:t xml:space="preserve"> </w:t>
    </w:r>
    <w:r w:rsidRPr="00E20724">
      <w:rPr>
        <w:rFonts w:cs="Arial"/>
        <w:sz w:val="18"/>
        <w:szCs w:val="18"/>
        <w:lang w:val="en-US"/>
      </w:rPr>
      <w:t>–</w:t>
    </w:r>
    <w:r w:rsidRPr="00E20724">
      <w:rPr>
        <w:sz w:val="18"/>
        <w:szCs w:val="18"/>
        <w:lang w:val="en-US"/>
      </w:rPr>
      <w:t xml:space="preserve"> Heidelberg University Publishing</w:t>
    </w:r>
  </w:p>
  <w:p w:rsidR="00066F37" w:rsidRPr="00792B7D" w:rsidRDefault="00066F37">
    <w:pPr>
      <w:pStyle w:val="Kopfzeile"/>
      <w:rPr>
        <w:lang w:val="en-US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7B0D" w:rsidRDefault="00547B0D">
    <w:pPr>
      <w:pStyle w:val="Kopfzeile"/>
    </w:pPr>
    <w:r>
      <w:rPr>
        <w:noProof/>
        <w:lang w:eastAsia="de-DE"/>
      </w:rPr>
      <w:drawing>
        <wp:anchor distT="0" distB="0" distL="114300" distR="114300" simplePos="0" relativeHeight="251661312" behindDoc="0" locked="0" layoutInCell="1" allowOverlap="1" wp14:anchorId="19E0991B" wp14:editId="585E5688">
          <wp:simplePos x="0" y="0"/>
          <wp:positionH relativeFrom="column">
            <wp:posOffset>2200275</wp:posOffset>
          </wp:positionH>
          <wp:positionV relativeFrom="paragraph">
            <wp:posOffset>-319515</wp:posOffset>
          </wp:positionV>
          <wp:extent cx="4280535" cy="1256665"/>
          <wp:effectExtent l="0" t="0" r="5715" b="635"/>
          <wp:wrapNone/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fik 2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405" t="7562" r="2769" b="7578"/>
                  <a:stretch>
                    <a:fillRect/>
                  </a:stretch>
                </pic:blipFill>
                <pic:spPr bwMode="auto">
                  <a:xfrm>
                    <a:off x="0" y="0"/>
                    <a:ext cx="4280535" cy="12566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7B0D" w:rsidRDefault="00547B0D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34C4F62"/>
    <w:multiLevelType w:val="hybridMultilevel"/>
    <w:tmpl w:val="6D68C9C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1CF1"/>
    <w:rsid w:val="00066F37"/>
    <w:rsid w:val="00110C58"/>
    <w:rsid w:val="00234839"/>
    <w:rsid w:val="00547B0D"/>
    <w:rsid w:val="00581CF1"/>
    <w:rsid w:val="005845D0"/>
    <w:rsid w:val="00792B7D"/>
    <w:rsid w:val="00867AC5"/>
    <w:rsid w:val="00940128"/>
    <w:rsid w:val="00A46C23"/>
    <w:rsid w:val="00C46CC1"/>
    <w:rsid w:val="00CB2C12"/>
    <w:rsid w:val="00D9404F"/>
    <w:rsid w:val="00DC45FB"/>
    <w:rsid w:val="00E6427A"/>
    <w:rsid w:val="00F407EE"/>
    <w:rsid w:val="00FE6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F6817B10-3B8A-4A12-88DA-7AE920A90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110C58"/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110C58"/>
    <w:pPr>
      <w:keepNext/>
      <w:keepLines/>
      <w:spacing w:after="0"/>
      <w:outlineLvl w:val="0"/>
    </w:pPr>
    <w:rPr>
      <w:rFonts w:eastAsiaTheme="majorEastAsia" w:cstheme="majorBidi"/>
      <w:b/>
      <w:bCs/>
      <w:sz w:val="40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10C58"/>
    <w:pPr>
      <w:keepNext/>
      <w:keepLines/>
      <w:spacing w:after="0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110C5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110C5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110C5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110C5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10C58"/>
    <w:rPr>
      <w:rFonts w:ascii="Arial" w:eastAsiaTheme="majorEastAsia" w:hAnsi="Arial" w:cstheme="majorBidi"/>
      <w:b/>
      <w:bCs/>
      <w:sz w:val="40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10C58"/>
    <w:rPr>
      <w:rFonts w:ascii="Arial" w:eastAsiaTheme="majorEastAsia" w:hAnsi="Arial" w:cstheme="majorBidi"/>
      <w:b/>
      <w:bCs/>
      <w:sz w:val="28"/>
      <w:szCs w:val="26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110C5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customStyle="1" w:styleId="Listenpunkt">
    <w:name w:val="Listenpunkt"/>
    <w:basedOn w:val="Standard"/>
    <w:link w:val="ListenpunktZchn"/>
    <w:qFormat/>
    <w:rsid w:val="00DC45FB"/>
    <w:pPr>
      <w:spacing w:after="360"/>
    </w:pPr>
    <w:rPr>
      <w:rFonts w:eastAsia="SimSun" w:cs="Times New Roman"/>
      <w:b/>
      <w:sz w:val="24"/>
      <w:szCs w:val="28"/>
      <w:lang w:val="en-GB" w:eastAsia="zh-CN"/>
    </w:rPr>
  </w:style>
  <w:style w:type="character" w:customStyle="1" w:styleId="ListenpunktZchn">
    <w:name w:val="Listenpunkt Zchn"/>
    <w:link w:val="Listenpunkt"/>
    <w:rsid w:val="00DC45FB"/>
    <w:rPr>
      <w:rFonts w:ascii="Arial" w:eastAsia="SimSun" w:hAnsi="Arial" w:cs="Times New Roman"/>
      <w:b/>
      <w:sz w:val="24"/>
      <w:szCs w:val="28"/>
      <w:lang w:val="en-GB"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110C5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110C5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110C5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styleId="Hyperlink">
    <w:name w:val="Hyperlink"/>
    <w:basedOn w:val="Absatz-Standardschriftart"/>
    <w:uiPriority w:val="99"/>
    <w:unhideWhenUsed/>
    <w:rsid w:val="00F407EE"/>
    <w:rPr>
      <w:color w:val="0000FF" w:themeColor="hyperlink"/>
      <w:u w:val="single"/>
    </w:rPr>
  </w:style>
  <w:style w:type="character" w:styleId="BesuchterHyperlink">
    <w:name w:val="FollowedHyperlink"/>
    <w:basedOn w:val="Absatz-Standardschriftart"/>
    <w:uiPriority w:val="99"/>
    <w:semiHidden/>
    <w:unhideWhenUsed/>
    <w:rsid w:val="00F407EE"/>
    <w:rPr>
      <w:color w:val="800080" w:themeColor="followed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066F3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66F37"/>
    <w:rPr>
      <w:rFonts w:ascii="Arial" w:hAnsi="Arial"/>
    </w:rPr>
  </w:style>
  <w:style w:type="paragraph" w:styleId="Fuzeile">
    <w:name w:val="footer"/>
    <w:basedOn w:val="Standard"/>
    <w:link w:val="FuzeileZchn"/>
    <w:uiPriority w:val="99"/>
    <w:unhideWhenUsed/>
    <w:rsid w:val="00066F3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66F37"/>
    <w:rPr>
      <w:rFonts w:ascii="Arial" w:hAnsi="Arial"/>
    </w:rPr>
  </w:style>
  <w:style w:type="paragraph" w:customStyle="1" w:styleId="1StyleGuide">
    <w:name w:val="Ü_1_Style_Guide"/>
    <w:basedOn w:val="berschrift1"/>
    <w:link w:val="1StyleGuideZchn"/>
    <w:autoRedefine/>
    <w:qFormat/>
    <w:rsid w:val="00CB2C12"/>
    <w:pPr>
      <w:spacing w:before="480" w:line="360" w:lineRule="auto"/>
      <w:jc w:val="both"/>
    </w:pPr>
    <w:rPr>
      <w:rFonts w:eastAsia="SimSun" w:cs="Times New Roman"/>
      <w:bCs w:val="0"/>
      <w:caps/>
      <w:sz w:val="24"/>
      <w:szCs w:val="24"/>
      <w:lang w:eastAsia="zh-CN"/>
    </w:rPr>
  </w:style>
  <w:style w:type="character" w:customStyle="1" w:styleId="1StyleGuideZchn">
    <w:name w:val="Ü_1_Style_Guide Zchn"/>
    <w:link w:val="1StyleGuide"/>
    <w:rsid w:val="00CB2C12"/>
    <w:rPr>
      <w:rFonts w:ascii="Arial" w:eastAsia="SimSun" w:hAnsi="Arial" w:cs="Times New Roman"/>
      <w:b/>
      <w:caps/>
      <w:sz w:val="24"/>
      <w:szCs w:val="24"/>
      <w:lang w:eastAsia="zh-CN"/>
    </w:rPr>
  </w:style>
  <w:style w:type="table" w:styleId="Tabellenraster">
    <w:name w:val="Table Grid"/>
    <w:basedOn w:val="NormaleTabelle"/>
    <w:uiPriority w:val="59"/>
    <w:rsid w:val="00792B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eiup.uni-heidelberg.de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heiup.uni-heidelberg.de/publishing/for_authors?lang=en" TargetMode="Externa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wo\Desktop\Book_Proposal_2016_10_27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FFF82E-CE21-4CD9-8193-86E43FC9A4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Book_Proposal_2016_10_27</Template>
  <TotalTime>0</TotalTime>
  <Pages>4</Pages>
  <Words>183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 HD</Company>
  <LinksUpToDate>false</LinksUpToDate>
  <CharactersWithSpaces>1337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Daniela Wolf</dc:creator>
  <cp:lastModifiedBy>Daniela Wolf</cp:lastModifiedBy>
  <cp:revision>1</cp:revision>
  <dcterms:created xsi:type="dcterms:W3CDTF">2016-11-02T10:32:00Z</dcterms:created>
  <dcterms:modified xsi:type="dcterms:W3CDTF">2016-11-02T10:32:00Z</dcterms:modified>
</cp:coreProperties>
</file>